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3A959" w14:textId="7CE46FA9" w:rsidR="0053373F" w:rsidRDefault="0053373F" w:rsidP="0053373F">
      <w:pPr>
        <w:rPr>
          <w:b/>
          <w:bCs/>
        </w:rPr>
      </w:pPr>
      <w:r>
        <w:rPr>
          <w:b/>
          <w:bCs/>
        </w:rPr>
        <w:t>HFHS HS Patient Demographic Survey Form App:</w:t>
      </w:r>
    </w:p>
    <w:p w14:paraId="3D8F5AF3" w14:textId="77777777" w:rsidR="0053373F" w:rsidRDefault="0053373F" w:rsidP="0053373F">
      <w:pPr>
        <w:rPr>
          <w:b/>
          <w:bCs/>
        </w:rPr>
      </w:pPr>
    </w:p>
    <w:p w14:paraId="616DD2FA" w14:textId="1D9A2522" w:rsidR="0053373F" w:rsidRDefault="0053373F" w:rsidP="0053373F">
      <w:pPr>
        <w:rPr>
          <w:b/>
          <w:bCs/>
        </w:rPr>
      </w:pPr>
      <w:r>
        <w:rPr>
          <w:b/>
          <w:bCs/>
        </w:rPr>
        <w:t>Options:</w:t>
      </w:r>
    </w:p>
    <w:p w14:paraId="445CAC71" w14:textId="0A9448FB" w:rsidR="0053373F" w:rsidRPr="0053373F" w:rsidRDefault="0053373F" w:rsidP="0053373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HTML Form – </w:t>
      </w:r>
      <w:r>
        <w:t>Outputs to an encrypted local json file. Json file can be uploaded to laptop via usb transfer.</w:t>
      </w:r>
    </w:p>
    <w:p w14:paraId="75ECE587" w14:textId="41AE72EC" w:rsidR="0053373F" w:rsidRPr="0053373F" w:rsidRDefault="0053373F" w:rsidP="0053373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Native Android App</w:t>
      </w:r>
    </w:p>
    <w:p w14:paraId="0B0CB772" w14:textId="77777777" w:rsidR="0053373F" w:rsidRDefault="0053373F" w:rsidP="0053373F">
      <w:pPr>
        <w:rPr>
          <w:b/>
          <w:bCs/>
        </w:rPr>
      </w:pPr>
    </w:p>
    <w:p w14:paraId="59ED6F2C" w14:textId="77777777" w:rsidR="0053373F" w:rsidRPr="0053373F" w:rsidRDefault="0053373F" w:rsidP="0053373F">
      <w:pPr>
        <w:rPr>
          <w:b/>
          <w:bCs/>
        </w:rPr>
      </w:pPr>
    </w:p>
    <w:sectPr w:rsidR="0053373F" w:rsidRPr="0053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D58"/>
    <w:multiLevelType w:val="hybridMultilevel"/>
    <w:tmpl w:val="DC5666BE"/>
    <w:lvl w:ilvl="0" w:tplc="EEA49B4A">
      <w:numFmt w:val="bullet"/>
      <w:lvlText w:val=""/>
      <w:lvlJc w:val="left"/>
      <w:pPr>
        <w:ind w:left="720" w:hanging="360"/>
      </w:pPr>
      <w:rPr>
        <w:rFonts w:ascii="Symbol" w:eastAsiaTheme="minorEastAsia" w:hAnsi="Symbol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D74F6"/>
    <w:multiLevelType w:val="hybridMultilevel"/>
    <w:tmpl w:val="BFBA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883448">
    <w:abstractNumId w:val="0"/>
  </w:num>
  <w:num w:numId="2" w16cid:durableId="18063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F5D"/>
    <w:rsid w:val="00153959"/>
    <w:rsid w:val="004D595D"/>
    <w:rsid w:val="004E2F5D"/>
    <w:rsid w:val="004F0824"/>
    <w:rsid w:val="004F2728"/>
    <w:rsid w:val="004F389E"/>
    <w:rsid w:val="00526B7F"/>
    <w:rsid w:val="0053373F"/>
    <w:rsid w:val="005E4E02"/>
    <w:rsid w:val="008C6CA9"/>
    <w:rsid w:val="00914002"/>
    <w:rsid w:val="0094004C"/>
    <w:rsid w:val="009860FD"/>
    <w:rsid w:val="00A32C8D"/>
    <w:rsid w:val="00A41BF6"/>
    <w:rsid w:val="00B3003F"/>
    <w:rsid w:val="00B443A1"/>
    <w:rsid w:val="00BE7613"/>
    <w:rsid w:val="00C35A6F"/>
    <w:rsid w:val="00C6603E"/>
    <w:rsid w:val="00E502C9"/>
    <w:rsid w:val="00F0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5C45"/>
  <w15:chartTrackingRefBased/>
  <w15:docId w15:val="{F2211FE4-6BB0-43B3-884E-D3517EF2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73F"/>
    <w:pPr>
      <w:spacing w:line="300" w:lineRule="auto"/>
    </w:pPr>
    <w:rPr>
      <w:rFonts w:ascii="Lato" w:eastAsiaTheme="minorEastAsia" w:hAnsi="Lato" w:cs="Lato"/>
    </w:rPr>
  </w:style>
  <w:style w:type="paragraph" w:styleId="Heading1">
    <w:name w:val="heading 1"/>
    <w:basedOn w:val="Normal"/>
    <w:link w:val="Heading1Char"/>
    <w:uiPriority w:val="9"/>
    <w:qFormat/>
    <w:rsid w:val="004F0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F0824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4F08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E2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F5D"/>
    <w:rPr>
      <w:rFonts w:eastAsiaTheme="majorEastAsia" w:cstheme="majorBidi"/>
      <w:i/>
      <w:iCs/>
      <w:color w:val="0F4761" w:themeColor="accent1" w:themeShade="BF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F5D"/>
    <w:rPr>
      <w:rFonts w:eastAsiaTheme="majorEastAsia" w:cstheme="majorBidi"/>
      <w:color w:val="0F4761" w:themeColor="accent1" w:themeShade="BF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F5D"/>
    <w:rPr>
      <w:rFonts w:eastAsiaTheme="majorEastAsia" w:cstheme="majorBidi"/>
      <w:i/>
      <w:iCs/>
      <w:color w:val="595959" w:themeColor="text1" w:themeTint="A6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F5D"/>
    <w:rPr>
      <w:rFonts w:eastAsiaTheme="majorEastAsia" w:cstheme="majorBidi"/>
      <w:color w:val="595959" w:themeColor="text1" w:themeTint="A6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F5D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F5D"/>
    <w:rPr>
      <w:rFonts w:eastAsiaTheme="majorEastAsia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E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F5D"/>
    <w:rPr>
      <w:rFonts w:eastAsiaTheme="minorEastAsia"/>
      <w:i/>
      <w:iCs/>
      <w:color w:val="404040" w:themeColor="text1" w:themeTint="BF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4E2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F5D"/>
    <w:rPr>
      <w:rFonts w:eastAsiaTheme="minorEastAsia"/>
      <w:i/>
      <w:iCs/>
      <w:color w:val="0F4761" w:themeColor="accent1" w:themeShade="BF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4E2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~WRL0003</Template>
  <TotalTime>433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Mi, Randy</dc:creator>
  <cp:keywords/>
  <dc:description/>
  <cp:lastModifiedBy>Mi, Randy</cp:lastModifiedBy>
  <cp:revision>3</cp:revision>
  <dcterms:created xsi:type="dcterms:W3CDTF">2024-09-22T21:57:00Z</dcterms:created>
  <dcterms:modified xsi:type="dcterms:W3CDTF">2024-09-23T05:10:00Z</dcterms:modified>
</cp:coreProperties>
</file>